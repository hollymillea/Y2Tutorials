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284E" w14:textId="29A54E0D" w:rsidR="008D6335" w:rsidRDefault="00B1092D">
      <w:pPr>
        <w:pStyle w:val="Title"/>
      </w:pPr>
      <w:r>
        <w:t>Python Syntax</w:t>
      </w:r>
    </w:p>
    <w:p w14:paraId="71AE2CD9" w14:textId="7F3D7349" w:rsidR="008D6335" w:rsidRDefault="00CF45E8">
      <w:pPr>
        <w:pStyle w:val="Heading1"/>
      </w:pPr>
      <w:r>
        <w:t>Introduction</w:t>
      </w:r>
    </w:p>
    <w:p w14:paraId="361F79E5" w14:textId="2720D12E" w:rsidR="008D6335" w:rsidRDefault="00EA0F72" w:rsidP="00EA0F72">
      <w:r>
        <w:t>Fill this sheet with any examples or notes that you want. When you need to remember how t</w:t>
      </w:r>
      <w:r w:rsidR="00CD4ADB">
        <w:t>o</w:t>
      </w:r>
      <w:r>
        <w:t xml:space="preserve"> code in Python, you can come back to this sheet.</w:t>
      </w:r>
    </w:p>
    <w:p w14:paraId="10EC199D" w14:textId="2F04C948" w:rsidR="00CF45E8" w:rsidRDefault="00F7530A" w:rsidP="00CF45E8">
      <w:pPr>
        <w:pStyle w:val="Heading1"/>
      </w:pPr>
      <w:r>
        <w:t>Lists</w:t>
      </w:r>
    </w:p>
    <w:p w14:paraId="33D459CB" w14:textId="3074F5B0" w:rsidR="00662DFD" w:rsidRDefault="00662DFD" w:rsidP="00F7530A">
      <w:r>
        <w:t>Example list</w:t>
      </w:r>
      <w:r w:rsidR="00E4527B">
        <w:t>:</w:t>
      </w:r>
    </w:p>
    <w:p w14:paraId="65AA9776" w14:textId="5EC482A2" w:rsidR="00F7530A" w:rsidRDefault="00F7530A" w:rsidP="00F7530A">
      <w:r>
        <w:t>How to initialize:</w:t>
      </w:r>
    </w:p>
    <w:p w14:paraId="37DA1BC1" w14:textId="1BEEA620" w:rsidR="00F7530A" w:rsidRDefault="00F7530A" w:rsidP="00F7530A">
      <w:r>
        <w:t>How to add an element:</w:t>
      </w:r>
    </w:p>
    <w:p w14:paraId="2D67E6C4" w14:textId="3446E746" w:rsidR="00C8178C" w:rsidRDefault="00C8178C" w:rsidP="00F7530A">
      <w:r>
        <w:t>How to change the nth element in the list:</w:t>
      </w:r>
    </w:p>
    <w:p w14:paraId="1F232E31" w14:textId="26DE1801" w:rsidR="00114EB1" w:rsidRDefault="00114EB1" w:rsidP="00114EB1">
      <w:pPr>
        <w:pStyle w:val="Heading1"/>
      </w:pPr>
      <w:r>
        <w:t>Strings</w:t>
      </w:r>
    </w:p>
    <w:p w14:paraId="314B98F5" w14:textId="162F0CA7" w:rsidR="00114EB1" w:rsidRDefault="00114EB1" w:rsidP="00F7530A">
      <w:r>
        <w:t>How to initialize a string:</w:t>
      </w:r>
    </w:p>
    <w:p w14:paraId="2605267B" w14:textId="424DDF2A" w:rsidR="00114EB1" w:rsidRDefault="00114EB1" w:rsidP="00F7530A">
      <w:r>
        <w:t>How to concatenate strings:</w:t>
      </w:r>
    </w:p>
    <w:p w14:paraId="2FBCBCC5" w14:textId="59F22B92" w:rsidR="007C3471" w:rsidRDefault="00452043" w:rsidP="00452043">
      <w:pPr>
        <w:pStyle w:val="Heading1"/>
      </w:pPr>
      <w:r>
        <w:t>Loops</w:t>
      </w:r>
    </w:p>
    <w:p w14:paraId="3A7E6DCF" w14:textId="1E48DE05" w:rsidR="00452043" w:rsidRDefault="00452043" w:rsidP="00F7530A">
      <w:r>
        <w:t xml:space="preserve">How to format a </w:t>
      </w:r>
      <w:r w:rsidR="00662DFD">
        <w:t>‘</w:t>
      </w:r>
      <w:r>
        <w:t>for</w:t>
      </w:r>
      <w:r w:rsidR="00662DFD">
        <w:t>’</w:t>
      </w:r>
      <w:r>
        <w:t xml:space="preserve"> loop:</w:t>
      </w:r>
    </w:p>
    <w:p w14:paraId="21B82930" w14:textId="298DC553" w:rsidR="00452043" w:rsidRDefault="00452043" w:rsidP="00662DFD">
      <w:pPr>
        <w:pStyle w:val="Heading1"/>
      </w:pPr>
      <w:r>
        <w:t>Dictionaries</w:t>
      </w:r>
    </w:p>
    <w:p w14:paraId="23E9042E" w14:textId="77777777" w:rsidR="00662DFD" w:rsidRDefault="00662DFD" w:rsidP="00F7530A">
      <w:r>
        <w:t>Example dictionary:</w:t>
      </w:r>
    </w:p>
    <w:p w14:paraId="485736B4" w14:textId="18CDA2BE" w:rsidR="00452043" w:rsidRDefault="00452043" w:rsidP="00F7530A">
      <w:r>
        <w:t>How to initialize:</w:t>
      </w:r>
    </w:p>
    <w:p w14:paraId="75E523C6" w14:textId="0BC92743" w:rsidR="00452043" w:rsidRDefault="00662DFD" w:rsidP="00F7530A">
      <w:r>
        <w:t>How to add a key-value pair:</w:t>
      </w:r>
    </w:p>
    <w:p w14:paraId="3EF3F8A0" w14:textId="77CB7DF2" w:rsidR="00662DFD" w:rsidRDefault="00662DFD" w:rsidP="00F7530A">
      <w:r>
        <w:t>How to get the value given the key:</w:t>
      </w:r>
    </w:p>
    <w:p w14:paraId="54AB99DC" w14:textId="6F21412E" w:rsidR="00E4527B" w:rsidRDefault="00E4527B" w:rsidP="00E4527B">
      <w:pPr>
        <w:pStyle w:val="Heading1"/>
      </w:pPr>
      <w:r>
        <w:lastRenderedPageBreak/>
        <w:t>Functions</w:t>
      </w:r>
    </w:p>
    <w:p w14:paraId="24BC8031" w14:textId="40772866" w:rsidR="00CF45E8" w:rsidRDefault="00E4527B" w:rsidP="00CF45E8">
      <w:r>
        <w:t>How to format a function:</w:t>
      </w:r>
    </w:p>
    <w:p w14:paraId="3655983D" w14:textId="755D232C" w:rsidR="00114EB1" w:rsidRPr="00CF45E8" w:rsidRDefault="00114EB1" w:rsidP="00114EB1">
      <w:pPr>
        <w:pStyle w:val="Heading1"/>
      </w:pPr>
      <w:r>
        <w:t>Notes</w:t>
      </w:r>
    </w:p>
    <w:sectPr w:rsidR="00114EB1" w:rsidRPr="00CF45E8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995B6" w14:textId="77777777" w:rsidR="00AE18FF" w:rsidRDefault="00AE18FF">
      <w:pPr>
        <w:spacing w:after="0" w:line="240" w:lineRule="auto"/>
      </w:pPr>
      <w:r>
        <w:separator/>
      </w:r>
    </w:p>
  </w:endnote>
  <w:endnote w:type="continuationSeparator" w:id="0">
    <w:p w14:paraId="3415A351" w14:textId="77777777" w:rsidR="00AE18FF" w:rsidRDefault="00AE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99813" w14:textId="77777777" w:rsidR="008D6335" w:rsidRDefault="000E0CD7"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A6047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8E7BF" w14:textId="77777777" w:rsidR="00AE18FF" w:rsidRDefault="00AE18FF">
      <w:pPr>
        <w:spacing w:after="0" w:line="240" w:lineRule="auto"/>
      </w:pPr>
      <w:r>
        <w:separator/>
      </w:r>
    </w:p>
  </w:footnote>
  <w:footnote w:type="continuationSeparator" w:id="0">
    <w:p w14:paraId="669D4697" w14:textId="77777777" w:rsidR="00AE18FF" w:rsidRDefault="00AE1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2D"/>
    <w:rsid w:val="000E0CD7"/>
    <w:rsid w:val="00114EB1"/>
    <w:rsid w:val="004402C3"/>
    <w:rsid w:val="00452043"/>
    <w:rsid w:val="004A6047"/>
    <w:rsid w:val="0056490A"/>
    <w:rsid w:val="005B2BE4"/>
    <w:rsid w:val="00662DFD"/>
    <w:rsid w:val="007C3471"/>
    <w:rsid w:val="008D6335"/>
    <w:rsid w:val="00AE18FF"/>
    <w:rsid w:val="00B1092D"/>
    <w:rsid w:val="00C8178C"/>
    <w:rsid w:val="00CD4ADB"/>
    <w:rsid w:val="00CF45E8"/>
    <w:rsid w:val="00E4527B"/>
    <w:rsid w:val="00E86FBE"/>
    <w:rsid w:val="00EA0F72"/>
    <w:rsid w:val="00F7530A"/>
    <w:rsid w:val="00F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CF16"/>
  <w15:chartTrackingRefBased/>
  <w15:docId w15:val="{CDF80581-1EAC-E544-8CE5-E6E91346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CF45E8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y/Library/Containers/com.microsoft.Word/Data/Library/Application%20Support/Microsoft/Office/16.0/DTS/en-GB%7b1D105420-5707-334B-9F22-F018A67A70AF%7d/%7b0B9883EE-A094-0549-B434-555C406CB9AD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{0B9883EE-A094-0549-B434-555C406CB9AD}tf10002069.dotx</Template>
  <TotalTime>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Holly Millea</cp:lastModifiedBy>
  <cp:revision>4</cp:revision>
  <dcterms:created xsi:type="dcterms:W3CDTF">2021-01-22T13:03:00Z</dcterms:created>
  <dcterms:modified xsi:type="dcterms:W3CDTF">2021-01-26T13:16:00Z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